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9B0D7BB08405429AB623BA9D0053AE1A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014"/>
            <w:gridCol w:w="1388"/>
          </w:tblGrid>
          <w:tr w:rsidR="00485BF3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485BF3" w:rsidRDefault="00F060A7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B612C14C72B44BF980D16720BE40803D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B51329">
                      <w:rPr>
                        <w:b w:val="0"/>
                        <w:bCs/>
                      </w:rPr>
                      <w:t>DALITSO SHAPI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485BF3" w:rsidRDefault="00B51329">
                <w:pPr>
                  <w:pStyle w:val="NoSpacing"/>
                  <w:ind w:left="71" w:hanging="71"/>
                  <w:jc w:val="right"/>
                </w:pPr>
                <w:r w:rsidRPr="00B51329">
                  <w:rPr>
                    <w:rFonts w:ascii="Calibri" w:eastAsia="Times New Roman" w:hAnsi="Calibri" w:cs="Times New Roman"/>
                    <w:noProof/>
                    <w:sz w:val="22"/>
                  </w:rPr>
                  <w:drawing>
                    <wp:inline distT="0" distB="0" distL="0" distR="0" wp14:anchorId="00549405" wp14:editId="47BF4095">
                      <wp:extent cx="781050" cy="988609"/>
                      <wp:effectExtent l="0" t="0" r="0" b="254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G-20250121-WA0016~2.jp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93323" cy="10041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85BF3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485BF3" w:rsidRDefault="00F060A7" w:rsidP="00B51329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2A85280CD62C463F896B4021336CA04F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B51329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KAMWALA SOUTH 1080/16634</w:t>
                    </w:r>
                    <w:r w:rsidR="006A5315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lusaka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485BF3" w:rsidRDefault="00485BF3">
                <w:pPr>
                  <w:pStyle w:val="NoSpacing"/>
                </w:pPr>
              </w:p>
            </w:tc>
          </w:tr>
          <w:tr w:rsidR="00485BF3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485BF3" w:rsidRDefault="00F060A7" w:rsidP="00B51329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D7642342EA5C4D60947A28B0ACA36684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746AFA">
                      <w:rPr>
                        <w:color w:val="93A299" w:themeColor="accent1"/>
                        <w:sz w:val="18"/>
                        <w:szCs w:val="18"/>
                      </w:rPr>
                      <w:t xml:space="preserve">       </w:t>
                    </w:r>
                    <w:r w:rsidR="00B51329">
                      <w:rPr>
                        <w:color w:val="93A299" w:themeColor="accent1"/>
                        <w:sz w:val="18"/>
                        <w:szCs w:val="18"/>
                      </w:rPr>
                      <w:t>0978666213</w:t>
                    </w:r>
                  </w:sdtContent>
                </w:sdt>
                <w:r w:rsidR="007320AF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7320AF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D2C66A1C150C448C92BFD5C752C71838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B51329">
                      <w:rPr>
                        <w:color w:val="93A299" w:themeColor="accent1"/>
                        <w:sz w:val="18"/>
                        <w:szCs w:val="18"/>
                      </w:rPr>
                      <w:t>shapidalitso@gmail.com</w:t>
                    </w:r>
                  </w:sdtContent>
                </w:sdt>
                <w:r w:rsidR="007320AF"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 w:rsidR="007320AF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id w:val="1863781786"/>
                    <w:placeholder>
                      <w:docPart w:val="2D693E3458274F99BCCF0191652A93F9"/>
                    </w:placeholder>
                    <w:text/>
                  </w:sdtPr>
                  <w:sdtEndPr/>
                  <w:sdtContent>
                    <w:r w:rsidR="00B51329" w:rsidRPr="00B51329">
                      <w:rPr>
                        <w:color w:val="93A299" w:themeColor="accent1"/>
                        <w:sz w:val="18"/>
                        <w:szCs w:val="18"/>
                      </w:rPr>
                      <w:t>https://dalitsoshapi.tiiny.io/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85BF3" w:rsidRDefault="00485BF3">
                <w:pPr>
                  <w:pStyle w:val="NoSpacing"/>
                </w:pPr>
              </w:p>
            </w:tc>
          </w:tr>
        </w:tbl>
        <w:p w:rsidR="00485BF3" w:rsidRDefault="00F060A7">
          <w:pPr>
            <w:rPr>
              <w:b/>
              <w:bCs/>
            </w:rPr>
          </w:pPr>
        </w:p>
      </w:sdtContent>
    </w:sdt>
    <w:p w:rsidR="00485BF3" w:rsidRDefault="00DA2372">
      <w:pPr>
        <w:pStyle w:val="SectionHeading"/>
      </w:pPr>
      <w:r>
        <w:t>P</w:t>
      </w:r>
      <w:r w:rsidR="00B51329">
        <w:t>rofile</w:t>
      </w:r>
    </w:p>
    <w:p w:rsidR="00485BF3" w:rsidRDefault="00B51329">
      <w:r>
        <w:t>I’m a highly motivated computer scientist with a solid foundation in computer studies, I am eager to apply my knowledge and skills to solve complex problems and contribute to innovative projects.</w:t>
      </w:r>
      <w:r w:rsidR="00234A37">
        <w:t xml:space="preserve"> My educational background includes a comprehensive diploma in computer studies, equipping me with a strong understanding of both theoretical concepts</w:t>
      </w:r>
      <w:r w:rsidR="00EF22FC">
        <w:t xml:space="preserve"> and practical</w:t>
      </w:r>
      <w:r>
        <w:t xml:space="preserve"> </w:t>
      </w:r>
      <w:r w:rsidR="00234A37">
        <w:t>application in the field.</w:t>
      </w:r>
    </w:p>
    <w:p w:rsidR="00485BF3" w:rsidRDefault="007320AF">
      <w:pPr>
        <w:pStyle w:val="SectionHeading"/>
      </w:pPr>
      <w:r>
        <w:t>Skills</w:t>
      </w:r>
    </w:p>
    <w:p w:rsidR="00485BF3" w:rsidRDefault="00B51329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IT project management</w:t>
      </w:r>
      <w:r w:rsidR="00F821CA">
        <w:rPr>
          <w:color w:val="40382D" w:themeColor="text2" w:themeShade="BF"/>
        </w:rPr>
        <w:t>.</w:t>
      </w:r>
    </w:p>
    <w:p w:rsidR="00B51329" w:rsidRDefault="00B51329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 xml:space="preserve">Microsoft </w:t>
      </w:r>
      <w:r w:rsidR="00F821CA">
        <w:rPr>
          <w:color w:val="40382D" w:themeColor="text2" w:themeShade="BF"/>
        </w:rPr>
        <w:t>packages.</w:t>
      </w:r>
    </w:p>
    <w:p w:rsidR="00B51329" w:rsidRDefault="00B51329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Data analysis</w:t>
      </w:r>
      <w:r w:rsidR="00F821CA">
        <w:rPr>
          <w:color w:val="40382D" w:themeColor="text2" w:themeShade="BF"/>
        </w:rPr>
        <w:t>.</w:t>
      </w:r>
    </w:p>
    <w:p w:rsidR="00B51329" w:rsidRDefault="00B51329" w:rsidP="00B51329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Database management</w:t>
      </w:r>
      <w:r w:rsidR="00F821CA">
        <w:rPr>
          <w:color w:val="40382D" w:themeColor="text2" w:themeShade="BF"/>
        </w:rPr>
        <w:t>.</w:t>
      </w:r>
      <w:r>
        <w:rPr>
          <w:color w:val="40382D" w:themeColor="text2" w:themeShade="BF"/>
        </w:rPr>
        <w:t xml:space="preserve"> </w:t>
      </w:r>
    </w:p>
    <w:p w:rsidR="00B51329" w:rsidRDefault="00B51329" w:rsidP="00B51329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Web development</w:t>
      </w:r>
      <w:r w:rsidR="00F821CA">
        <w:rPr>
          <w:color w:val="40382D" w:themeColor="text2" w:themeShade="BF"/>
        </w:rPr>
        <w:t>.</w:t>
      </w:r>
    </w:p>
    <w:p w:rsidR="00B51329" w:rsidRDefault="00F821CA" w:rsidP="00B51329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Programming and Software development.</w:t>
      </w:r>
    </w:p>
    <w:p w:rsidR="00F821CA" w:rsidRDefault="00F821CA" w:rsidP="00B51329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Machine learning and artificial intelligence.</w:t>
      </w:r>
    </w:p>
    <w:p w:rsidR="00F821CA" w:rsidRPr="00B51329" w:rsidRDefault="00F821CA" w:rsidP="00B51329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Computer networking, network troubleshooting and operating systems.</w:t>
      </w:r>
    </w:p>
    <w:p w:rsidR="00485BF3" w:rsidRDefault="007320AF">
      <w:pPr>
        <w:pStyle w:val="SectionHeading"/>
      </w:pPr>
      <w:r>
        <w:t>Education</w:t>
      </w:r>
    </w:p>
    <w:p w:rsidR="00485BF3" w:rsidRDefault="00746AFA">
      <w:pPr>
        <w:pStyle w:val="Subsection"/>
      </w:pPr>
      <w:r>
        <w:rPr>
          <w:color w:val="564B3C" w:themeColor="text2"/>
        </w:rPr>
        <w:t>EVELYN HONE COOLLEGE</w:t>
      </w:r>
    </w:p>
    <w:p w:rsidR="00485BF3" w:rsidRDefault="00746AFA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2023</w:t>
      </w:r>
      <w:r w:rsidR="007320AF">
        <w:rPr>
          <w:color w:val="564B3C" w:themeColor="text2"/>
          <w:spacing w:val="24"/>
        </w:rPr>
        <w:t xml:space="preserve"> </w:t>
      </w:r>
      <w:r w:rsidR="007320AF"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r>
        <w:rPr>
          <w:rFonts w:asciiTheme="majorHAnsi" w:eastAsiaTheme="majorEastAsia" w:hAnsiTheme="majorHAnsi" w:cstheme="majorBidi"/>
          <w:color w:val="93A299" w:themeColor="accent1"/>
        </w:rPr>
        <w:t>DIPLOMA IN COMPUTER STUDESI</w:t>
      </w:r>
    </w:p>
    <w:p w:rsidR="00485BF3" w:rsidRDefault="004F035F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Created a social website that hosts computer programs made in various programming languages for the purpose of educating students.</w:t>
      </w:r>
    </w:p>
    <w:p w:rsidR="00121869" w:rsidRDefault="00121869" w:rsidP="00121869">
      <w:pPr>
        <w:pStyle w:val="SectionHeading"/>
      </w:pPr>
      <w:r>
        <w:t xml:space="preserve">Languages </w:t>
      </w:r>
    </w:p>
    <w:p w:rsidR="00121869" w:rsidRDefault="00121869" w:rsidP="001C6CC0">
      <w:pPr>
        <w:spacing w:line="240" w:lineRule="auto"/>
      </w:pPr>
      <w:r>
        <w:t>English (93%)</w:t>
      </w:r>
    </w:p>
    <w:p w:rsidR="00121869" w:rsidRDefault="00121869" w:rsidP="001C6CC0">
      <w:pPr>
        <w:spacing w:line="240" w:lineRule="auto"/>
      </w:pPr>
      <w:r>
        <w:t>Chibemba (45%)</w:t>
      </w:r>
    </w:p>
    <w:p w:rsidR="001C6CC0" w:rsidRPr="001C6CC0" w:rsidRDefault="00121869" w:rsidP="001C6CC0">
      <w:pPr>
        <w:spacing w:line="240" w:lineRule="auto"/>
      </w:pPr>
      <w:r>
        <w:t xml:space="preserve">Chinyanja </w:t>
      </w:r>
      <w:r w:rsidR="001C6CC0">
        <w:t>(78%)</w:t>
      </w:r>
    </w:p>
    <w:p w:rsidR="00796A24" w:rsidRPr="00796A24" w:rsidRDefault="007320AF" w:rsidP="002E7E5E">
      <w:pPr>
        <w:pStyle w:val="SectionHeading"/>
      </w:pPr>
      <w:r>
        <w:t>References</w:t>
      </w:r>
    </w:p>
    <w:p w:rsidR="00796A24" w:rsidRDefault="00C71799" w:rsidP="00796A24">
      <w:pPr>
        <w:pStyle w:val="ListParagraph"/>
        <w:tabs>
          <w:tab w:val="left" w:pos="2670"/>
        </w:tabs>
        <w:spacing w:after="0"/>
        <w:ind w:left="0" w:firstLine="0"/>
        <w:rPr>
          <w:color w:val="000000" w:themeColor="text1"/>
        </w:rPr>
      </w:pPr>
      <w:r w:rsidRPr="00796A24">
        <w:rPr>
          <w:color w:val="000000" w:themeColor="text1"/>
        </w:rPr>
        <w:t>MR GIVEN SICHILEMA</w:t>
      </w:r>
    </w:p>
    <w:p w:rsidR="00796A24" w:rsidRDefault="00C71799" w:rsidP="00796A24">
      <w:pPr>
        <w:pStyle w:val="ListParagraph"/>
        <w:tabs>
          <w:tab w:val="left" w:pos="2670"/>
        </w:tabs>
        <w:spacing w:after="0"/>
        <w:ind w:left="0" w:firstLine="0"/>
        <w:rPr>
          <w:color w:val="000000" w:themeColor="text1"/>
        </w:rPr>
      </w:pPr>
      <w:r w:rsidRPr="00C71799">
        <w:rPr>
          <w:color w:val="000000" w:themeColor="text1"/>
        </w:rPr>
        <w:t>Lecturer in computer programming.</w:t>
      </w:r>
    </w:p>
    <w:p w:rsidR="00796A24" w:rsidRDefault="00796A24" w:rsidP="00796A24">
      <w:pPr>
        <w:pStyle w:val="ListParagraph"/>
        <w:tabs>
          <w:tab w:val="left" w:pos="2670"/>
        </w:tabs>
        <w:spacing w:after="0"/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C71799" w:rsidRPr="00C71799">
        <w:rPr>
          <w:color w:val="000000" w:themeColor="text1"/>
        </w:rPr>
        <w:t>Evelyn hone college.</w:t>
      </w:r>
    </w:p>
    <w:p w:rsidR="00485BF3" w:rsidRDefault="00C71799" w:rsidP="00796A24">
      <w:pPr>
        <w:pStyle w:val="ListParagraph"/>
        <w:tabs>
          <w:tab w:val="left" w:pos="2670"/>
        </w:tabs>
        <w:spacing w:after="0"/>
        <w:ind w:left="0" w:firstLine="0"/>
        <w:rPr>
          <w:color w:val="000000" w:themeColor="text1"/>
        </w:rPr>
      </w:pPr>
      <w:r w:rsidRPr="00C71799">
        <w:rPr>
          <w:color w:val="000000" w:themeColor="text1"/>
        </w:rPr>
        <w:t>0969044629.</w:t>
      </w:r>
    </w:p>
    <w:p w:rsidR="00796A24" w:rsidRDefault="00796A24" w:rsidP="00C71799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sectPr w:rsidR="00796A24">
      <w:footerReference w:type="default" r:id="rId11"/>
      <w:headerReference w:type="first" r:id="rId12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0A7" w:rsidRDefault="00F060A7">
      <w:pPr>
        <w:spacing w:after="0" w:line="240" w:lineRule="auto"/>
      </w:pPr>
      <w:r>
        <w:separator/>
      </w:r>
    </w:p>
  </w:endnote>
  <w:endnote w:type="continuationSeparator" w:id="0">
    <w:p w:rsidR="00F060A7" w:rsidRDefault="00F06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BF3" w:rsidRDefault="007320AF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85BF3" w:rsidRDefault="00485BF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485BF3" w:rsidRDefault="00485BF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85BF3" w:rsidRDefault="00485BF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485BF3" w:rsidRDefault="00485BF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85BF3" w:rsidRDefault="00485BF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485BF3" w:rsidRDefault="00485BF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85BF3" w:rsidRDefault="00F060A7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645899313"/>
                              <w:placeholder>
                                <w:docPart w:val="13067A58A0AA4B408FB979070AF01A1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51329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DALITSO SHAPI</w:t>
                              </w:r>
                            </w:sdtContent>
                          </w:sdt>
                          <w:r w:rsidR="007320AF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7320A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7320A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7320A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7320AF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1329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7320AF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485BF3" w:rsidRDefault="00FA025D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645899313"/>
                        <w:placeholder>
                          <w:docPart w:val="13067A58A0AA4B408FB979070AF01A1E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B51329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DALITSO SHAPI</w:t>
                        </w:r>
                      </w:sdtContent>
                    </w:sdt>
                    <w:r w:rsidR="007320AF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7320AF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7320AF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7320AF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7320AF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B51329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7320AF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0A7" w:rsidRDefault="00F060A7">
      <w:pPr>
        <w:spacing w:after="0" w:line="240" w:lineRule="auto"/>
      </w:pPr>
      <w:r>
        <w:separator/>
      </w:r>
    </w:p>
  </w:footnote>
  <w:footnote w:type="continuationSeparator" w:id="0">
    <w:p w:rsidR="00F060A7" w:rsidRDefault="00F06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BF3" w:rsidRDefault="007320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3D8EFA59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21B358EE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779F7CD6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76B56"/>
    <w:multiLevelType w:val="hybridMultilevel"/>
    <w:tmpl w:val="5DA4DB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29"/>
    <w:rsid w:val="0011587C"/>
    <w:rsid w:val="00121869"/>
    <w:rsid w:val="001C6CC0"/>
    <w:rsid w:val="00234A37"/>
    <w:rsid w:val="002E7E5E"/>
    <w:rsid w:val="00485BF3"/>
    <w:rsid w:val="004F035F"/>
    <w:rsid w:val="006A5315"/>
    <w:rsid w:val="007320AF"/>
    <w:rsid w:val="00746AFA"/>
    <w:rsid w:val="00796A24"/>
    <w:rsid w:val="00AB7137"/>
    <w:rsid w:val="00B51329"/>
    <w:rsid w:val="00C71799"/>
    <w:rsid w:val="00DA2372"/>
    <w:rsid w:val="00E5634D"/>
    <w:rsid w:val="00EF22FC"/>
    <w:rsid w:val="00F060A7"/>
    <w:rsid w:val="00F821CA"/>
    <w:rsid w:val="00FA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3B05A"/>
  <w15:docId w15:val="{0A713B43-7764-43CE-A992-A87D15AB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0D7BB08405429AB623BA9D0053A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B9F3-58A8-40C3-837D-F319268DF980}"/>
      </w:docPartPr>
      <w:docPartBody>
        <w:p w:rsidR="00134048" w:rsidRDefault="00F66EC8">
          <w:pPr>
            <w:pStyle w:val="9B0D7BB08405429AB623BA9D0053AE1A"/>
          </w:pPr>
          <w:r>
            <w:t>Choose a building block.</w:t>
          </w:r>
        </w:p>
      </w:docPartBody>
    </w:docPart>
    <w:docPart>
      <w:docPartPr>
        <w:name w:val="B612C14C72B44BF980D16720BE408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BA1D2-BEBD-491C-B2C6-63D2302DADB6}"/>
      </w:docPartPr>
      <w:docPartBody>
        <w:p w:rsidR="00134048" w:rsidRDefault="00F66EC8">
          <w:pPr>
            <w:pStyle w:val="B612C14C72B44BF980D16720BE40803D"/>
          </w:pPr>
          <w:r>
            <w:t>[Type Your Name]</w:t>
          </w:r>
        </w:p>
      </w:docPartBody>
    </w:docPart>
    <w:docPart>
      <w:docPartPr>
        <w:name w:val="2A85280CD62C463F896B4021336CA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4D14D-3429-4D18-B139-4A618E089AE5}"/>
      </w:docPartPr>
      <w:docPartBody>
        <w:p w:rsidR="00134048" w:rsidRDefault="00F66EC8">
          <w:pPr>
            <w:pStyle w:val="2A85280CD62C463F896B4021336CA04F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D7642342EA5C4D60947A28B0ACA36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1634D-8B3B-43F1-9397-D0305C5AD357}"/>
      </w:docPartPr>
      <w:docPartBody>
        <w:p w:rsidR="00134048" w:rsidRDefault="00F66EC8">
          <w:pPr>
            <w:pStyle w:val="D7642342EA5C4D60947A28B0ACA36684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D2C66A1C150C448C92BFD5C752C71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C6205-FE80-45A6-BE18-37E8F993A4BE}"/>
      </w:docPartPr>
      <w:docPartBody>
        <w:p w:rsidR="00134048" w:rsidRDefault="00F66EC8">
          <w:pPr>
            <w:pStyle w:val="D2C66A1C150C448C92BFD5C752C71838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2D693E3458274F99BCCF0191652A9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CA3D-7C41-489A-A63C-EAECDD43C80A}"/>
      </w:docPartPr>
      <w:docPartBody>
        <w:p w:rsidR="00134048" w:rsidRDefault="00F66EC8">
          <w:pPr>
            <w:pStyle w:val="2D693E3458274F99BCCF0191652A93F9"/>
          </w:pPr>
          <w:r>
            <w:rPr>
              <w:color w:val="5B9BD5" w:themeColor="accent1"/>
              <w:sz w:val="18"/>
              <w:szCs w:val="18"/>
            </w:rPr>
            <w:t>[Type your website]</w:t>
          </w:r>
        </w:p>
      </w:docPartBody>
    </w:docPart>
    <w:docPart>
      <w:docPartPr>
        <w:name w:val="13067A58A0AA4B408FB979070AF01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B4D5D-D8B7-4E33-B289-92A29B2F5FF8}"/>
      </w:docPartPr>
      <w:docPartBody>
        <w:p w:rsidR="00134048" w:rsidRDefault="00F66EC8">
          <w:pPr>
            <w:pStyle w:val="13067A58A0AA4B408FB979070AF01A1E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C8"/>
    <w:rsid w:val="00134048"/>
    <w:rsid w:val="001800AA"/>
    <w:rsid w:val="00C07027"/>
    <w:rsid w:val="00F22623"/>
    <w:rsid w:val="00F6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D7BB08405429AB623BA9D0053AE1A">
    <w:name w:val="9B0D7BB08405429AB623BA9D0053AE1A"/>
  </w:style>
  <w:style w:type="paragraph" w:customStyle="1" w:styleId="B612C14C72B44BF980D16720BE40803D">
    <w:name w:val="B612C14C72B44BF980D16720BE40803D"/>
  </w:style>
  <w:style w:type="paragraph" w:customStyle="1" w:styleId="2A85280CD62C463F896B4021336CA04F">
    <w:name w:val="2A85280CD62C463F896B4021336CA04F"/>
  </w:style>
  <w:style w:type="paragraph" w:customStyle="1" w:styleId="D7642342EA5C4D60947A28B0ACA36684">
    <w:name w:val="D7642342EA5C4D60947A28B0ACA36684"/>
  </w:style>
  <w:style w:type="paragraph" w:customStyle="1" w:styleId="D2C66A1C150C448C92BFD5C752C71838">
    <w:name w:val="D2C66A1C150C448C92BFD5C752C71838"/>
  </w:style>
  <w:style w:type="paragraph" w:customStyle="1" w:styleId="2D693E3458274F99BCCF0191652A93F9">
    <w:name w:val="2D693E3458274F99BCCF0191652A93F9"/>
  </w:style>
  <w:style w:type="paragraph" w:customStyle="1" w:styleId="7DDE0F82A1FD42F396A26C4C9580C121">
    <w:name w:val="7DDE0F82A1FD42F396A26C4C9580C121"/>
  </w:style>
  <w:style w:type="paragraph" w:customStyle="1" w:styleId="F0DFDE8BF2484AC29EE4E5465F930682">
    <w:name w:val="F0DFDE8BF2484AC29EE4E5465F930682"/>
  </w:style>
  <w:style w:type="paragraph" w:customStyle="1" w:styleId="05E787C391DA4D5DBE831833F108C2C3">
    <w:name w:val="05E787C391DA4D5DBE831833F108C2C3"/>
  </w:style>
  <w:style w:type="paragraph" w:customStyle="1" w:styleId="DFAD3A8894AD4462AE232EECA7B39B95">
    <w:name w:val="DFAD3A8894AD4462AE232EECA7B39B95"/>
  </w:style>
  <w:style w:type="paragraph" w:customStyle="1" w:styleId="59E9D657608549A2B275808EEC9F92F7">
    <w:name w:val="59E9D657608549A2B275808EEC9F92F7"/>
  </w:style>
  <w:style w:type="paragraph" w:customStyle="1" w:styleId="22EA3614CE5649BCA6355F5C8B811A6D">
    <w:name w:val="22EA3614CE5649BCA6355F5C8B811A6D"/>
  </w:style>
  <w:style w:type="paragraph" w:customStyle="1" w:styleId="E783846C9A0C4B8A8428BEA0D89F57EF">
    <w:name w:val="E783846C9A0C4B8A8428BEA0D89F57EF"/>
  </w:style>
  <w:style w:type="paragraph" w:customStyle="1" w:styleId="14A5F7512324472FABA65BECABAAB729">
    <w:name w:val="14A5F7512324472FABA65BECABAAB729"/>
  </w:style>
  <w:style w:type="paragraph" w:customStyle="1" w:styleId="B4169DC985C54AB0AB0CBA858959CE11">
    <w:name w:val="B4169DC985C54AB0AB0CBA858959CE11"/>
  </w:style>
  <w:style w:type="paragraph" w:customStyle="1" w:styleId="01CC0688AB384B76B436BF0D5D1F3E9A">
    <w:name w:val="01CC0688AB384B76B436BF0D5D1F3E9A"/>
  </w:style>
  <w:style w:type="paragraph" w:customStyle="1" w:styleId="8A2189593EED4FCD849F8645BA6BBC7B">
    <w:name w:val="8A2189593EED4FCD849F8645BA6BBC7B"/>
  </w:style>
  <w:style w:type="paragraph" w:customStyle="1" w:styleId="DA123969F9B84B81A47B11224301B78E">
    <w:name w:val="DA123969F9B84B81A47B11224301B78E"/>
  </w:style>
  <w:style w:type="paragraph" w:customStyle="1" w:styleId="C21649D781CB495C817ECC285A537716">
    <w:name w:val="C21649D781CB495C817ECC285A537716"/>
  </w:style>
  <w:style w:type="paragraph" w:customStyle="1" w:styleId="13067A58A0AA4B408FB979070AF01A1E">
    <w:name w:val="13067A58A0AA4B408FB979070AF01A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KAMWALA SOUTH 1080/16634 lusaka</CompanyAddress>
  <CompanyPhone>       0978666213</CompanyPhone>
  <CompanyFax/>
  <CompanyEmail>shapidalitso@gmail.com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BFDB49A-34C1-46C0-9168-0530F8B97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33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DALITSO SHAPI</dc:creator>
  <cp:lastModifiedBy>SHAPIpc</cp:lastModifiedBy>
  <cp:revision>18</cp:revision>
  <dcterms:created xsi:type="dcterms:W3CDTF">2025-01-22T20:27:00Z</dcterms:created>
  <dcterms:modified xsi:type="dcterms:W3CDTF">2025-01-23T06:20:00Z</dcterms:modified>
</cp:coreProperties>
</file>